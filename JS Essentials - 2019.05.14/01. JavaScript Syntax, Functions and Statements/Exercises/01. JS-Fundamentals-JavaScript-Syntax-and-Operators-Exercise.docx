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02" w:rsidRPr="0053582A" w:rsidRDefault="00F07FA6" w:rsidP="00055D02">
      <w:pPr>
        <w:pStyle w:val="Heading1"/>
      </w:pPr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7" w:history="1">
        <w:r w:rsidR="00F07FA6" w:rsidRPr="0053582A">
          <w:rPr>
            <w:rStyle w:val="Hyperlink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Hyperlink"/>
          <w:sz w:val="24"/>
          <w:szCs w:val="24"/>
        </w:rPr>
        <w:t xml:space="preserve"> </w:t>
      </w:r>
      <w:r w:rsidR="00F07FA6" w:rsidRPr="0053582A">
        <w:rPr>
          <w:rStyle w:val="Hyperlink"/>
          <w:sz w:val="24"/>
          <w:szCs w:val="24"/>
        </w:rPr>
        <w:br/>
      </w:r>
      <w:r w:rsidRPr="0053582A">
        <w:rPr>
          <w:sz w:val="24"/>
          <w:szCs w:val="24"/>
        </w:rPr>
        <w:t xml:space="preserve"> Submit your solutions in the SoftUni judge system at </w:t>
      </w:r>
      <w:hyperlink r:id="rId8" w:history="1">
        <w:r w:rsidR="00007C59" w:rsidRPr="0053582A">
          <w:rPr>
            <w:rStyle w:val="Hyperlink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Heading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Heading3"/>
      </w:pPr>
      <w:r w:rsidRPr="0053582A">
        <w:t>Example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Heading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Heading3"/>
      </w:pPr>
      <w:r w:rsidRPr="0053582A">
        <w:t>Example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Heading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>'I need {money} leva to buy {weight} kilograms {fruit}.'</w:t>
      </w:r>
      <w:r w:rsidRPr="0053582A">
        <w:rPr>
          <w:rFonts w:cstheme="minorHAnsi"/>
          <w:sz w:val="24"/>
          <w:szCs w:val="24"/>
        </w:rPr>
        <w:t xml:space="preserve"> .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Heading3"/>
      </w:pPr>
      <w:r w:rsidRPr="0053582A">
        <w:t>Example</w:t>
      </w:r>
    </w:p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53582A" w:rsidRDefault="00A85F7C" w:rsidP="00A85F7C"/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53582A" w:rsidRDefault="007B2C3B" w:rsidP="00B32346">
      <w:pPr>
        <w:pStyle w:val="Heading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>go to the gym on Monday at 15 o`clock and use the sauna you have to pay 6.50 leva.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Heading3"/>
      </w:pPr>
      <w:r w:rsidRPr="0053582A">
        <w:lastRenderedPageBreak/>
        <w:t>Example</w:t>
      </w: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Heading2"/>
      </w:pPr>
      <w:r w:rsidRPr="0053582A">
        <w:t>Greatest Common Divisor – GCD</w:t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Heading3"/>
      </w:pPr>
      <w:r w:rsidRPr="0053582A">
        <w:t>Example</w:t>
      </w:r>
    </w:p>
    <w:tbl>
      <w:tblPr>
        <w:tblStyle w:val="TableGrid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Heading2"/>
      </w:pPr>
      <w:r w:rsidRPr="0053582A">
        <w:t>Same Numbers</w:t>
      </w:r>
    </w:p>
    <w:p w:rsidR="00F53DD6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Heading3"/>
      </w:pPr>
      <w:r w:rsidRPr="0053582A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Heading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53582A">
        <w:rPr>
          <w:rFonts w:cstheme="minorHAnsi"/>
          <w:b/>
          <w:sz w:val="24"/>
          <w:szCs w:val="24"/>
        </w:rPr>
        <w:t>1 minute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'hours:minutes:seconds'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Heading3"/>
      </w:pPr>
      <w:r w:rsidRPr="0053582A">
        <w:t>Example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Heading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Heading3"/>
      </w:pPr>
      <w:r w:rsidRPr="0053582A">
        <w:t>Example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Heading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Heading3"/>
      </w:pPr>
      <w:r w:rsidRPr="0053582A"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53582A" w:rsidRDefault="008C355E" w:rsidP="00ED0073">
      <w:pPr>
        <w:pStyle w:val="Heading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="009545B5" w:rsidRPr="0053582A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lastRenderedPageBreak/>
        <w:t>Constrains</w:t>
      </w:r>
    </w:p>
    <w:p w:rsidR="00021C34" w:rsidRPr="0053582A" w:rsidRDefault="00021C34" w:rsidP="00021C34">
      <w:pPr>
        <w:pStyle w:val="ListParagraph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{moneyNeeded}$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{totalMoney}$'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B01D68" w:rsidRDefault="00B01D68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B01D68" w:rsidRPr="00B01D68" w:rsidRDefault="00B01D68" w:rsidP="00B01D68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B01D68">
        <w:rPr>
          <w:sz w:val="24"/>
          <w:szCs w:val="24"/>
          <w:lang w:val="en-US"/>
        </w:rPr>
        <w:t>доста полезна информация братле за което ти благодаря ама аз да те питам нещо</w:t>
      </w:r>
    </w:p>
    <w:p w:rsidR="00B01D68" w:rsidRPr="00B01D68" w:rsidRDefault="00B01D68" w:rsidP="00B01D68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B01D68">
        <w:rPr>
          <w:sz w:val="24"/>
          <w:szCs w:val="24"/>
          <w:lang w:val="en-US"/>
        </w:rPr>
        <w:t>на теб дали ти харесва и ти доставя удоволствие да обясняваш на някой (освен мен може и някой друг да те пита) бейсикс неща и имаш ли достатъчно нерви да ми отговаряш на въпросите</w:t>
      </w:r>
    </w:p>
    <w:p w:rsidR="00B01D68" w:rsidRPr="00B01D68" w:rsidRDefault="00B01D68" w:rsidP="00B01D68">
      <w:pPr>
        <w:pStyle w:val="Index"/>
        <w:spacing w:before="60" w:after="60" w:line="240" w:lineRule="auto"/>
        <w:rPr>
          <w:sz w:val="24"/>
          <w:szCs w:val="24"/>
        </w:rPr>
      </w:pPr>
      <w:r w:rsidRPr="00B01D68">
        <w:rPr>
          <w:sz w:val="24"/>
          <w:szCs w:val="24"/>
          <w:lang w:val="en-US"/>
        </w:rPr>
        <w:t>смисъл аз обичам дирекните хора, така че в това няма сърдете</w:t>
      </w:r>
      <w:r>
        <w:rPr>
          <w:sz w:val="24"/>
          <w:szCs w:val="24"/>
        </w:rPr>
        <w:t>, просто ще уважа решението ти</w:t>
      </w:r>
      <w:bookmarkStart w:id="0" w:name="_GoBack"/>
      <w:bookmarkEnd w:id="0"/>
    </w:p>
    <w:p w:rsidR="00B01D68" w:rsidRPr="00B01D68" w:rsidRDefault="00B01D68" w:rsidP="00B01D68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B01D68">
        <w:rPr>
          <w:sz w:val="24"/>
          <w:szCs w:val="24"/>
          <w:lang w:val="en-US"/>
        </w:rPr>
        <w:t>защото не искам да стане така, че да ти досаждам</w:t>
      </w:r>
    </w:p>
    <w:p w:rsidR="00B01D68" w:rsidRPr="0053582A" w:rsidRDefault="00B01D68" w:rsidP="00B01D68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B01D68">
        <w:rPr>
          <w:sz w:val="24"/>
          <w:szCs w:val="24"/>
          <w:lang w:val="en-US"/>
        </w:rPr>
        <w:t>но пък съм начинаещ с езика JS и трябва да питам някой</w:t>
      </w:r>
    </w:p>
    <w:p w:rsidR="00021C34" w:rsidRPr="0053582A" w:rsidRDefault="00021C34" w:rsidP="00021C34">
      <w:pPr>
        <w:pStyle w:val="ListParagraph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Heading3"/>
        <w:spacing w:before="60" w:after="60" w:line="240" w:lineRule="auto"/>
      </w:pPr>
      <w:r w:rsidRPr="0053582A">
        <w:t>Example</w:t>
      </w:r>
    </w:p>
    <w:tbl>
      <w:tblPr>
        <w:tblStyle w:val="TableGrid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53582A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lastRenderedPageBreak/>
              <w:t>Total income = 1.90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BF" w:rsidRDefault="00BA71BF" w:rsidP="00FD2BC7">
      <w:pPr>
        <w:spacing w:before="0" w:after="0" w:line="240" w:lineRule="auto"/>
      </w:pPr>
      <w:r>
        <w:separator/>
      </w:r>
    </w:p>
  </w:endnote>
  <w:endnote w:type="continuationSeparator" w:id="0">
    <w:p w:rsidR="00BA71BF" w:rsidRDefault="00BA71BF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C7" w:rsidRPr="00AC77AD" w:rsidRDefault="00FD2BC7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7D01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1D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1D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1D6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1D6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BF" w:rsidRDefault="00BA71BF" w:rsidP="00FD2BC7">
      <w:pPr>
        <w:spacing w:before="0" w:after="0" w:line="240" w:lineRule="auto"/>
      </w:pPr>
      <w:r>
        <w:separator/>
      </w:r>
    </w:p>
  </w:footnote>
  <w:footnote w:type="continuationSeparator" w:id="0">
    <w:p w:rsidR="00BA71BF" w:rsidRDefault="00BA71BF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65F9D"/>
    <w:rsid w:val="00074D5A"/>
    <w:rsid w:val="00075D83"/>
    <w:rsid w:val="00080FEC"/>
    <w:rsid w:val="00084255"/>
    <w:rsid w:val="00096822"/>
    <w:rsid w:val="000B2614"/>
    <w:rsid w:val="000B35D0"/>
    <w:rsid w:val="000F7C48"/>
    <w:rsid w:val="00107994"/>
    <w:rsid w:val="00151925"/>
    <w:rsid w:val="0015393D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227"/>
    <w:rsid w:val="002D2747"/>
    <w:rsid w:val="002F4180"/>
    <w:rsid w:val="00300429"/>
    <w:rsid w:val="0030468F"/>
    <w:rsid w:val="0032049A"/>
    <w:rsid w:val="00373F36"/>
    <w:rsid w:val="003C04F5"/>
    <w:rsid w:val="003E1093"/>
    <w:rsid w:val="004323DF"/>
    <w:rsid w:val="00440594"/>
    <w:rsid w:val="00443038"/>
    <w:rsid w:val="0045768B"/>
    <w:rsid w:val="00457F32"/>
    <w:rsid w:val="00477114"/>
    <w:rsid w:val="00480565"/>
    <w:rsid w:val="004A1760"/>
    <w:rsid w:val="004A2F44"/>
    <w:rsid w:val="004E6F5F"/>
    <w:rsid w:val="004F3147"/>
    <w:rsid w:val="00503222"/>
    <w:rsid w:val="00504C32"/>
    <w:rsid w:val="00513B87"/>
    <w:rsid w:val="0053582A"/>
    <w:rsid w:val="00541360"/>
    <w:rsid w:val="005B4438"/>
    <w:rsid w:val="005C79F6"/>
    <w:rsid w:val="005D6025"/>
    <w:rsid w:val="005D7133"/>
    <w:rsid w:val="00603D1F"/>
    <w:rsid w:val="00622AE2"/>
    <w:rsid w:val="00683D02"/>
    <w:rsid w:val="00690853"/>
    <w:rsid w:val="006C7993"/>
    <w:rsid w:val="007140A4"/>
    <w:rsid w:val="00725460"/>
    <w:rsid w:val="00744679"/>
    <w:rsid w:val="00753D52"/>
    <w:rsid w:val="00754318"/>
    <w:rsid w:val="00760C6D"/>
    <w:rsid w:val="00765CCC"/>
    <w:rsid w:val="00767B4A"/>
    <w:rsid w:val="00775AFE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7744"/>
    <w:rsid w:val="009131D4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85F7C"/>
    <w:rsid w:val="00A95AFE"/>
    <w:rsid w:val="00A97CA9"/>
    <w:rsid w:val="00AA1C1A"/>
    <w:rsid w:val="00AC4700"/>
    <w:rsid w:val="00B01D68"/>
    <w:rsid w:val="00B15A05"/>
    <w:rsid w:val="00B32346"/>
    <w:rsid w:val="00B34EF8"/>
    <w:rsid w:val="00B40695"/>
    <w:rsid w:val="00B43821"/>
    <w:rsid w:val="00B519AD"/>
    <w:rsid w:val="00B77EDA"/>
    <w:rsid w:val="00BA3A0A"/>
    <w:rsid w:val="00BA71BF"/>
    <w:rsid w:val="00BB7BC7"/>
    <w:rsid w:val="00C00850"/>
    <w:rsid w:val="00C03955"/>
    <w:rsid w:val="00C11DDB"/>
    <w:rsid w:val="00C2234B"/>
    <w:rsid w:val="00C3418B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C0D94"/>
    <w:rsid w:val="00DD2BCE"/>
    <w:rsid w:val="00DF755B"/>
    <w:rsid w:val="00E14ACF"/>
    <w:rsid w:val="00E239E0"/>
    <w:rsid w:val="00E351C7"/>
    <w:rsid w:val="00E41120"/>
    <w:rsid w:val="00E45876"/>
    <w:rsid w:val="00E76E91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828D6"/>
  <w15:docId w15:val="{41E09033-6B60-41A0-83C2-9A68BDD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3582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82A"/>
    <w:pPr>
      <w:ind w:left="720"/>
      <w:contextualSpacing/>
    </w:pPr>
  </w:style>
  <w:style w:type="table" w:styleId="TableGrid">
    <w:name w:val="Table Grid"/>
    <w:basedOn w:val="TableNormal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82A"/>
    <w:rPr>
      <w:b/>
      <w:bCs/>
    </w:rPr>
  </w:style>
  <w:style w:type="paragraph" w:customStyle="1" w:styleId="Code">
    <w:name w:val="Code"/>
    <w:basedOn w:val="Normal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582A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582A"/>
    <w:rPr>
      <w:lang w:val="en-US"/>
    </w:rPr>
  </w:style>
  <w:style w:type="paragraph" w:customStyle="1" w:styleId="Index">
    <w:name w:val="Index"/>
    <w:basedOn w:val="Normal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2A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1405</TotalTime>
  <Pages>1</Pages>
  <Words>1245</Words>
  <Characters>7099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Eray Erol</cp:lastModifiedBy>
  <cp:revision>90</cp:revision>
  <dcterms:created xsi:type="dcterms:W3CDTF">2019-01-04T16:57:00Z</dcterms:created>
  <dcterms:modified xsi:type="dcterms:W3CDTF">2019-01-20T08:02:00Z</dcterms:modified>
</cp:coreProperties>
</file>